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25" w:rsidRDefault="00440525">
      <w:pPr>
        <w:spacing w:line="276" w:lineRule="auto"/>
        <w:rPr>
          <w:rFonts w:hint="eastAsia"/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9E419B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40525" w:rsidRDefault="00440525">
      <w:pPr>
        <w:spacing w:line="276" w:lineRule="auto"/>
        <w:rPr>
          <w:lang w:val="zh-CN"/>
        </w:rPr>
      </w:pPr>
    </w:p>
    <w:p w:rsidR="00440525" w:rsidRDefault="009E419B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HTML&amp;CSS</w:t>
      </w: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jc w:val="center"/>
        <w:rPr>
          <w:rFonts w:ascii="黑体" w:eastAsia="黑体" w:hAnsi="黑体" w:cs="黑体"/>
          <w:sz w:val="36"/>
          <w:szCs w:val="36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440525">
      <w:pPr>
        <w:spacing w:line="276" w:lineRule="auto"/>
        <w:rPr>
          <w:lang w:val="zh-CN"/>
        </w:rPr>
      </w:pPr>
    </w:p>
    <w:p w:rsidR="00440525" w:rsidRDefault="009E419B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440525" w:rsidRDefault="009E419B">
      <w:pPr>
        <w:pStyle w:val="2"/>
        <w:rPr>
          <w:lang w:val="zh-CN"/>
        </w:rPr>
      </w:pPr>
      <w:r>
        <w:rPr>
          <w:rFonts w:hint="eastAsia"/>
          <w:lang w:val="zh-CN"/>
        </w:rPr>
        <w:t>训练案例：诗歌排版</w:t>
      </w:r>
    </w:p>
    <w:p w:rsidR="00440525" w:rsidRDefault="009E419B">
      <w:pPr>
        <w:pStyle w:val="3"/>
      </w:pPr>
      <w:r>
        <w:rPr>
          <w:rFonts w:hint="eastAsia"/>
        </w:rPr>
        <w:t>训练描述</w:t>
      </w:r>
    </w:p>
    <w:p w:rsidR="00440525" w:rsidRDefault="009E419B">
      <w:r>
        <w:rPr>
          <w:rFonts w:hint="eastAsia"/>
        </w:rPr>
        <w:t>根据要求完成这首诗歌的排版，实现如图的效果。</w:t>
      </w:r>
    </w:p>
    <w:p w:rsidR="00440525" w:rsidRDefault="009E41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440525" w:rsidRDefault="009E419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选择器的基本使用</w:t>
      </w:r>
    </w:p>
    <w:p w:rsidR="00440525" w:rsidRDefault="009E419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文本样式的常用设置</w:t>
      </w:r>
    </w:p>
    <w:p w:rsidR="00440525" w:rsidRDefault="00181F9D">
      <w:pPr>
        <w:pStyle w:val="a8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11136" behindDoc="0" locked="0" layoutInCell="1" allowOverlap="1" wp14:anchorId="4EFB5298" wp14:editId="1A9C6C09">
            <wp:simplePos x="0" y="0"/>
            <wp:positionH relativeFrom="column">
              <wp:posOffset>484505</wp:posOffset>
            </wp:positionH>
            <wp:positionV relativeFrom="paragraph">
              <wp:posOffset>374650</wp:posOffset>
            </wp:positionV>
            <wp:extent cx="3847465" cy="2506980"/>
            <wp:effectExtent l="114300" t="95250" r="114935" b="1028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5069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19B">
        <w:rPr>
          <w:rFonts w:hint="eastAsia"/>
        </w:rPr>
        <w:t>效果如图所示：</w:t>
      </w:r>
    </w:p>
    <w:p w:rsidR="00440525" w:rsidRDefault="009E419B">
      <w:pPr>
        <w:pStyle w:val="3"/>
      </w:pPr>
      <w:r>
        <w:rPr>
          <w:rFonts w:hint="eastAsia"/>
        </w:rPr>
        <w:t>操作步骤描述</w:t>
      </w:r>
    </w:p>
    <w:p w:rsidR="00440525" w:rsidRDefault="009E419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全文字体大小</w:t>
      </w:r>
      <w:r>
        <w:rPr>
          <w:rFonts w:hint="eastAsia"/>
        </w:rPr>
        <w:t xml:space="preserve">14px; </w:t>
      </w:r>
      <w:r>
        <w:rPr>
          <w:rFonts w:hint="eastAsia"/>
        </w:rPr>
        <w:t>颜色：</w:t>
      </w:r>
      <w:r>
        <w:rPr>
          <w:rFonts w:hint="eastAsia"/>
        </w:rPr>
        <w:t>#333</w:t>
      </w:r>
      <w:r>
        <w:rPr>
          <w:rFonts w:hint="eastAsia"/>
        </w:rPr>
        <w:t>，行高</w:t>
      </w:r>
      <w:r>
        <w:rPr>
          <w:rFonts w:hint="eastAsia"/>
        </w:rPr>
        <w:t>30px</w:t>
      </w:r>
    </w:p>
    <w:p w:rsidR="00440525" w:rsidRDefault="009E419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诗放在</w:t>
      </w:r>
      <w:r>
        <w:rPr>
          <w:rFonts w:hint="eastAsia"/>
        </w:rPr>
        <w:t>div</w:t>
      </w:r>
      <w:r>
        <w:rPr>
          <w:rFonts w:hint="eastAsia"/>
        </w:rPr>
        <w:t>的层中，宽</w:t>
      </w:r>
      <w:r>
        <w:rPr>
          <w:rFonts w:hint="eastAsia"/>
        </w:rPr>
        <w:t>400px</w:t>
      </w:r>
    </w:p>
    <w:p w:rsidR="00440525" w:rsidRDefault="009E419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标题放在</w:t>
      </w:r>
      <w:r>
        <w:rPr>
          <w:rFonts w:hint="eastAsia"/>
        </w:rPr>
        <w:t>h1</w:t>
      </w:r>
      <w:r>
        <w:rPr>
          <w:rFonts w:hint="eastAsia"/>
        </w:rPr>
        <w:t>中，文字大小</w:t>
      </w:r>
      <w:r>
        <w:rPr>
          <w:rFonts w:hint="eastAsia"/>
        </w:rPr>
        <w:t>18px</w:t>
      </w:r>
      <w:r>
        <w:rPr>
          <w:rFonts w:hint="eastAsia"/>
        </w:rPr>
        <w:t>，颜色</w:t>
      </w:r>
      <w:r>
        <w:rPr>
          <w:rFonts w:hint="eastAsia"/>
        </w:rPr>
        <w:t>#06F</w:t>
      </w:r>
      <w:r>
        <w:rPr>
          <w:rFonts w:hint="eastAsia"/>
        </w:rPr>
        <w:t>，居中对齐</w:t>
      </w:r>
    </w:p>
    <w:p w:rsidR="00440525" w:rsidRDefault="009E419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每段文字缩进</w:t>
      </w:r>
      <w:r>
        <w:rPr>
          <w:rFonts w:hint="eastAsia"/>
        </w:rPr>
        <w:t>2em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是一个相对度量单位，相当于缩进</w:t>
      </w:r>
      <w:r>
        <w:rPr>
          <w:rFonts w:hint="eastAsia"/>
        </w:rPr>
        <w:t>2</w:t>
      </w:r>
      <w:r>
        <w:rPr>
          <w:rFonts w:hint="eastAsia"/>
        </w:rPr>
        <w:t>个字）</w:t>
      </w:r>
    </w:p>
    <w:p w:rsidR="00440525" w:rsidRDefault="009E419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段中的行高是</w:t>
      </w:r>
      <w:r>
        <w:rPr>
          <w:rFonts w:hint="eastAsia"/>
        </w:rPr>
        <w:t>22px</w:t>
      </w:r>
    </w:p>
    <w:p w:rsidR="00440525" w:rsidRDefault="009E419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"</w:t>
      </w:r>
      <w:r>
        <w:rPr>
          <w:rFonts w:hint="eastAsia"/>
        </w:rPr>
        <w:t>胸怀中</w:t>
      </w:r>
      <w:proofErr w:type="gramStart"/>
      <w:r>
        <w:rPr>
          <w:rFonts w:hint="eastAsia"/>
        </w:rPr>
        <w:t>满溢着</w:t>
      </w:r>
      <w:proofErr w:type="gramEnd"/>
      <w:r>
        <w:rPr>
          <w:rFonts w:hint="eastAsia"/>
        </w:rPr>
        <w:t>幸福，只因你就在我眼前</w:t>
      </w:r>
      <w:r>
        <w:rPr>
          <w:rFonts w:hint="eastAsia"/>
        </w:rPr>
        <w:t>",</w:t>
      </w:r>
      <w:r>
        <w:rPr>
          <w:rFonts w:hint="eastAsia"/>
        </w:rPr>
        <w:t>加粗，倾斜，蓝色，鼠标移上去指针变成手的形状。</w:t>
      </w:r>
    </w:p>
    <w:p w:rsidR="00440525" w:rsidRDefault="009E419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最后一段，颜色</w:t>
      </w:r>
      <w:r>
        <w:rPr>
          <w:rFonts w:hint="eastAsia"/>
        </w:rPr>
        <w:t xml:space="preserve">#390; </w:t>
      </w:r>
      <w:r>
        <w:rPr>
          <w:rFonts w:hint="eastAsia"/>
        </w:rPr>
        <w:t>下划线，鼠标移上去指针变化。</w:t>
      </w:r>
    </w:p>
    <w:p w:rsidR="00440525" w:rsidRDefault="009E419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美字加粗，颜色</w:t>
      </w:r>
      <w:r>
        <w:rPr>
          <w:rFonts w:hint="eastAsia"/>
        </w:rPr>
        <w:t>color:#F36</w:t>
      </w:r>
      <w:r>
        <w:rPr>
          <w:rFonts w:hint="eastAsia"/>
        </w:rPr>
        <w:t>，大小</w:t>
      </w:r>
      <w:r>
        <w:rPr>
          <w:rFonts w:hint="eastAsia"/>
        </w:rPr>
        <w:t>18px;</w:t>
      </w:r>
    </w:p>
    <w:p w:rsidR="00440525" w:rsidRDefault="009E419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文</w:t>
      </w:r>
      <w:r>
        <w:rPr>
          <w:rFonts w:hint="eastAsia"/>
        </w:rPr>
        <w:t>/</w:t>
      </w:r>
      <w:r>
        <w:rPr>
          <w:rFonts w:hint="eastAsia"/>
        </w:rPr>
        <w:t>席慕容，三个字，</w:t>
      </w:r>
      <w:r>
        <w:rPr>
          <w:rFonts w:hint="eastAsia"/>
        </w:rPr>
        <w:t>12px</w:t>
      </w:r>
      <w:r>
        <w:rPr>
          <w:rFonts w:hint="eastAsia"/>
        </w:rPr>
        <w:t>，颜色</w:t>
      </w:r>
      <w:r>
        <w:rPr>
          <w:rFonts w:hint="eastAsia"/>
        </w:rPr>
        <w:t>#999</w:t>
      </w:r>
      <w:r>
        <w:rPr>
          <w:rFonts w:hint="eastAsia"/>
        </w:rPr>
        <w:t>，不加粗</w:t>
      </w:r>
    </w:p>
    <w:p w:rsidR="00440525" w:rsidRDefault="009E419B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2</w:t>
      </w:r>
    </w:p>
    <w:p w:rsidR="00440525" w:rsidRDefault="009E419B">
      <w:pPr>
        <w:pStyle w:val="2"/>
        <w:rPr>
          <w:lang w:val="zh-CN"/>
        </w:rPr>
      </w:pPr>
      <w:r>
        <w:rPr>
          <w:rFonts w:hint="eastAsia"/>
          <w:lang w:val="zh-CN"/>
        </w:rPr>
        <w:t>训练案例：商品分类</w:t>
      </w:r>
    </w:p>
    <w:p w:rsidR="00440525" w:rsidRDefault="009E419B">
      <w:pPr>
        <w:pStyle w:val="3"/>
      </w:pPr>
      <w:r>
        <w:rPr>
          <w:rFonts w:hint="eastAsia"/>
        </w:rPr>
        <w:t>训练描述</w:t>
      </w:r>
    </w:p>
    <w:p w:rsidR="00440525" w:rsidRDefault="009E419B"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样式排版出如图所示的效果</w:t>
      </w:r>
    </w:p>
    <w:p w:rsidR="00440525" w:rsidRDefault="009E41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440525" w:rsidRDefault="009E419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选择器的使用</w:t>
      </w:r>
    </w:p>
    <w:p w:rsidR="00440525" w:rsidRDefault="009E419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文本样式的设置</w:t>
      </w:r>
    </w:p>
    <w:p w:rsidR="00440525" w:rsidRDefault="009E419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背景样式的设置</w:t>
      </w:r>
    </w:p>
    <w:p w:rsidR="00440525" w:rsidRDefault="009E419B">
      <w:pPr>
        <w:pStyle w:val="a8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伪类样式</w:t>
      </w:r>
      <w:proofErr w:type="gramEnd"/>
      <w:r>
        <w:rPr>
          <w:rFonts w:hint="eastAsia"/>
        </w:rPr>
        <w:t>的使用</w:t>
      </w:r>
    </w:p>
    <w:p w:rsidR="00440525" w:rsidRDefault="009E419B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效果如图所示：</w:t>
      </w:r>
    </w:p>
    <w:p w:rsidR="005A28E9" w:rsidRDefault="005A28E9" w:rsidP="00700309">
      <w:pPr>
        <w:pStyle w:val="a8"/>
        <w:ind w:left="420" w:firstLineChars="0" w:firstLine="0"/>
        <w:rPr>
          <w:rFonts w:hint="eastAsia"/>
        </w:rPr>
      </w:pPr>
    </w:p>
    <w:p w:rsidR="00700309" w:rsidRDefault="00700309" w:rsidP="00700309">
      <w:pPr>
        <w:pStyle w:val="a8"/>
        <w:ind w:left="420" w:firstLineChars="0" w:firstLine="0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7624F7E" wp14:editId="61903D89">
            <wp:simplePos x="0" y="0"/>
            <wp:positionH relativeFrom="column">
              <wp:posOffset>3744595</wp:posOffset>
            </wp:positionH>
            <wp:positionV relativeFrom="paragraph">
              <wp:posOffset>-1974215</wp:posOffset>
            </wp:positionV>
            <wp:extent cx="2831465" cy="5551805"/>
            <wp:effectExtent l="95250" t="133350" r="102235" b="12509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55518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440525" w:rsidRDefault="009E419B">
      <w:pPr>
        <w:pStyle w:val="3"/>
      </w:pPr>
      <w:r>
        <w:rPr>
          <w:rFonts w:hint="eastAsia"/>
        </w:rPr>
        <w:t>操作步骤描述</w:t>
      </w:r>
    </w:p>
    <w:p w:rsidR="00440525" w:rsidRDefault="009E419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整体使用一个</w:t>
      </w:r>
      <w:r>
        <w:rPr>
          <w:rFonts w:hint="eastAsia"/>
        </w:rPr>
        <w:t>div</w:t>
      </w:r>
      <w:r>
        <w:rPr>
          <w:rFonts w:hint="eastAsia"/>
        </w:rPr>
        <w:t>进行布局，</w:t>
      </w:r>
      <w:r>
        <w:rPr>
          <w:rFonts w:hint="eastAsia"/>
        </w:rPr>
        <w:t>id</w:t>
      </w:r>
      <w:r>
        <w:rPr>
          <w:rFonts w:hint="eastAsia"/>
        </w:rPr>
        <w:t>名为</w:t>
      </w:r>
      <w:r>
        <w:rPr>
          <w:rFonts w:hint="eastAsia"/>
        </w:rPr>
        <w:t>d</w:t>
      </w:r>
      <w:r>
        <w:t>ress</w:t>
      </w:r>
    </w:p>
    <w:p w:rsidR="00440525" w:rsidRDefault="009E419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h3</w:t>
      </w:r>
      <w:r>
        <w:rPr>
          <w:rFonts w:hint="eastAsia"/>
        </w:rPr>
        <w:t>创建每个分类的标题，如：夏季流行</w:t>
      </w:r>
    </w:p>
    <w:p w:rsidR="00440525" w:rsidRDefault="009E419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分类下面使用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分隔</w:t>
      </w:r>
    </w:p>
    <w:p w:rsidR="00440525" w:rsidRDefault="009E419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小的分类使用</w:t>
      </w:r>
      <w:r>
        <w:rPr>
          <w:rFonts w:hint="eastAsia"/>
        </w:rPr>
        <w:t>div</w:t>
      </w:r>
      <w:r>
        <w:rPr>
          <w:rFonts w:hint="eastAsia"/>
        </w:rPr>
        <w:t>，中间每一个小项是一个链接</w:t>
      </w:r>
    </w:p>
    <w:p w:rsidR="00440525" w:rsidRDefault="009E419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大的容器</w:t>
      </w:r>
      <w:r>
        <w:rPr>
          <w:rFonts w:hint="eastAsia"/>
        </w:rPr>
        <w:t>dress</w:t>
      </w:r>
      <w:r>
        <w:rPr>
          <w:rFonts w:hint="eastAsia"/>
        </w:rPr>
        <w:t>，宽</w:t>
      </w:r>
      <w:r>
        <w:rPr>
          <w:rFonts w:hint="eastAsia"/>
        </w:rPr>
        <w:t>320px</w:t>
      </w:r>
      <w:r>
        <w:rPr>
          <w:rFonts w:hint="eastAsia"/>
        </w:rPr>
        <w:t>，行高</w:t>
      </w:r>
      <w:r>
        <w:rPr>
          <w:rFonts w:hint="eastAsia"/>
        </w:rPr>
        <w:t>25px</w:t>
      </w:r>
      <w:r>
        <w:rPr>
          <w:rFonts w:hint="eastAsia"/>
        </w:rPr>
        <w:t>，字体大小</w:t>
      </w:r>
      <w:r>
        <w:rPr>
          <w:rFonts w:hint="eastAsia"/>
        </w:rPr>
        <w:t>12px</w:t>
      </w:r>
    </w:p>
    <w:p w:rsidR="00440525" w:rsidRDefault="009E419B">
      <w:pPr>
        <w:pStyle w:val="a8"/>
        <w:numPr>
          <w:ilvl w:val="0"/>
          <w:numId w:val="11"/>
        </w:numPr>
        <w:ind w:firstLineChars="0"/>
      </w:pPr>
      <w:r>
        <w:t>h3</w:t>
      </w:r>
      <w:r>
        <w:rPr>
          <w:rFonts w:hint="eastAsia"/>
        </w:rPr>
        <w:t>的样式：字体</w:t>
      </w:r>
      <w:r>
        <w:rPr>
          <w:rFonts w:hint="eastAsia"/>
        </w:rPr>
        <w:t>16px</w:t>
      </w:r>
      <w:r>
        <w:rPr>
          <w:rFonts w:hint="eastAsia"/>
        </w:rPr>
        <w:t>，文本缩进</w:t>
      </w:r>
      <w:r>
        <w:rPr>
          <w:rFonts w:hint="eastAsia"/>
        </w:rPr>
        <w:t>40px</w:t>
      </w:r>
      <w:r>
        <w:rPr>
          <w:rFonts w:hint="eastAsia"/>
        </w:rPr>
        <w:t>，高</w:t>
      </w:r>
      <w:r>
        <w:rPr>
          <w:rFonts w:hint="eastAsia"/>
        </w:rPr>
        <w:t>40px</w:t>
      </w:r>
      <w:r>
        <w:rPr>
          <w:rFonts w:hint="eastAsia"/>
        </w:rPr>
        <w:t>，行高</w:t>
      </w:r>
      <w:r>
        <w:rPr>
          <w:rFonts w:hint="eastAsia"/>
        </w:rPr>
        <w:t>40px</w:t>
      </w:r>
    </w:p>
    <w:p w:rsidR="00440525" w:rsidRDefault="009E419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每个分类标题分别使用不同的背景图片，左上角</w:t>
      </w:r>
      <w:r>
        <w:rPr>
          <w:rFonts w:hint="eastAsia"/>
        </w:rPr>
        <w:t xml:space="preserve">0px </w:t>
      </w:r>
      <w:proofErr w:type="spellStart"/>
      <w:r>
        <w:rPr>
          <w:rFonts w:hint="eastAsia"/>
        </w:rPr>
        <w:t>0px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平铺</w:t>
      </w:r>
    </w:p>
    <w:p w:rsidR="00440525" w:rsidRDefault="009E419B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小的分类中的链接样式使用颜色黑色，没有下划线。鼠标移上去，颜色变成</w:t>
      </w:r>
      <w:r>
        <w:rPr>
          <w:rFonts w:hint="eastAsia"/>
        </w:rPr>
        <w:t>#F60</w:t>
      </w:r>
      <w:r>
        <w:rPr>
          <w:rFonts w:hint="eastAsia"/>
        </w:rPr>
        <w:t>，加下划线。</w:t>
      </w:r>
    </w:p>
    <w:p w:rsidR="00AF623B" w:rsidRDefault="00AF623B" w:rsidP="00AF623B">
      <w:pPr>
        <w:rPr>
          <w:rFonts w:hint="eastAsia"/>
        </w:rPr>
      </w:pPr>
    </w:p>
    <w:p w:rsidR="00AF623B" w:rsidRDefault="00AF623B" w:rsidP="00AF623B">
      <w:pPr>
        <w:rPr>
          <w:rFonts w:hint="eastAsia"/>
        </w:rPr>
      </w:pPr>
    </w:p>
    <w:p w:rsidR="00AF623B" w:rsidRDefault="00AF623B" w:rsidP="00AF623B">
      <w:pPr>
        <w:rPr>
          <w:rFonts w:hint="eastAsia"/>
        </w:rPr>
      </w:pPr>
    </w:p>
    <w:p w:rsidR="00AF623B" w:rsidRDefault="00AF623B" w:rsidP="00AF623B"/>
    <w:p w:rsidR="00440525" w:rsidRPr="00AF623B" w:rsidRDefault="009E419B" w:rsidP="00AF623B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3</w:t>
      </w:r>
      <w:bookmarkStart w:id="0" w:name="_GoBack"/>
      <w:bookmarkEnd w:id="0"/>
    </w:p>
    <w:p w:rsidR="00440525" w:rsidRDefault="009E419B">
      <w:pPr>
        <w:pStyle w:val="2"/>
        <w:rPr>
          <w:lang w:val="zh-CN"/>
        </w:rPr>
      </w:pPr>
      <w:r>
        <w:rPr>
          <w:rFonts w:hint="eastAsia"/>
          <w:lang w:val="zh-CN"/>
        </w:rPr>
        <w:t>训练案例：用户登录</w:t>
      </w:r>
    </w:p>
    <w:p w:rsidR="00440525" w:rsidRDefault="009E419B">
      <w:pPr>
        <w:pStyle w:val="3"/>
      </w:pPr>
      <w:r>
        <w:rPr>
          <w:rFonts w:hint="eastAsia"/>
        </w:rPr>
        <w:t>训练描述</w:t>
      </w:r>
    </w:p>
    <w:p w:rsidR="00440525" w:rsidRDefault="009E419B"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3348355</wp:posOffset>
            </wp:positionH>
            <wp:positionV relativeFrom="paragraph">
              <wp:posOffset>67310</wp:posOffset>
            </wp:positionV>
            <wp:extent cx="2820035" cy="1916430"/>
            <wp:effectExtent l="0" t="0" r="0" b="762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样式排版出如图所示的效果</w:t>
      </w:r>
    </w:p>
    <w:p w:rsidR="00440525" w:rsidRDefault="009E41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440525" w:rsidRDefault="009E419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盒子模型的使用</w:t>
      </w:r>
    </w:p>
    <w:p w:rsidR="00440525" w:rsidRDefault="009E419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边框样式</w:t>
      </w:r>
    </w:p>
    <w:p w:rsidR="00440525" w:rsidRDefault="009E419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背景样式</w:t>
      </w:r>
    </w:p>
    <w:p w:rsidR="00440525" w:rsidRDefault="009E41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 w:rsidR="00440525" w:rsidRDefault="00440525"/>
    <w:p w:rsidR="00440525" w:rsidRDefault="009E419B">
      <w:pPr>
        <w:pStyle w:val="3"/>
      </w:pPr>
      <w:r>
        <w:rPr>
          <w:rFonts w:hint="eastAsia"/>
        </w:rPr>
        <w:t>操作步骤描述</w:t>
      </w:r>
    </w:p>
    <w:p w:rsidR="00440525" w:rsidRDefault="009E419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tabl</w:t>
      </w:r>
      <w:r>
        <w:rPr>
          <w:rFonts w:hint="eastAsia"/>
        </w:rPr>
        <w:t>e</w:t>
      </w:r>
      <w:r>
        <w:rPr>
          <w:rFonts w:hint="eastAsia"/>
        </w:rPr>
        <w:t>居中</w:t>
      </w:r>
      <w:r>
        <w:rPr>
          <w:rFonts w:hint="eastAsia"/>
        </w:rPr>
        <w:t>,</w:t>
      </w:r>
      <w:r>
        <w:rPr>
          <w:rFonts w:hint="eastAsia"/>
        </w:rPr>
        <w:t>宽</w:t>
      </w:r>
      <w:r>
        <w:rPr>
          <w:rFonts w:hint="eastAsia"/>
        </w:rPr>
        <w:t>300px</w:t>
      </w:r>
      <w:r>
        <w:rPr>
          <w:rFonts w:hint="eastAsia"/>
        </w:rPr>
        <w:t>，高</w:t>
      </w:r>
      <w:r>
        <w:rPr>
          <w:rFonts w:hint="eastAsia"/>
        </w:rPr>
        <w:t xml:space="preserve">180px; </w:t>
      </w:r>
      <w:r>
        <w:rPr>
          <w:rFonts w:hint="eastAsia"/>
        </w:rPr>
        <w:t>边框</w:t>
      </w:r>
      <w:r>
        <w:rPr>
          <w:rFonts w:hint="eastAsia"/>
        </w:rPr>
        <w:t>solid 1px gray</w:t>
      </w:r>
      <w:r>
        <w:rPr>
          <w:rFonts w:hint="eastAsia"/>
        </w:rPr>
        <w:t>，内边距为</w:t>
      </w:r>
      <w:r>
        <w:rPr>
          <w:rFonts w:hint="eastAsia"/>
        </w:rPr>
        <w:t>0</w:t>
      </w:r>
    </w:p>
    <w:p w:rsidR="00440525" w:rsidRDefault="009E419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表格有四行，第一行和第四行跨</w:t>
      </w:r>
      <w:r>
        <w:rPr>
          <w:rFonts w:hint="eastAsia"/>
        </w:rPr>
        <w:t>2</w:t>
      </w:r>
      <w:r>
        <w:rPr>
          <w:rFonts w:hint="eastAsia"/>
        </w:rPr>
        <w:t>列，第一列占</w:t>
      </w:r>
      <w:r>
        <w:rPr>
          <w:rFonts w:hint="eastAsia"/>
        </w:rPr>
        <w:t>30%</w:t>
      </w:r>
      <w:r>
        <w:rPr>
          <w:rFonts w:hint="eastAsia"/>
        </w:rPr>
        <w:t>的宽度，第一行是标题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，第四行是放按钮</w:t>
      </w:r>
    </w:p>
    <w:p w:rsidR="00440525" w:rsidRDefault="009E419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td</w:t>
      </w:r>
      <w:r>
        <w:rPr>
          <w:rFonts w:hint="eastAsia"/>
        </w:rPr>
        <w:t>的文字对齐居中，字体大小</w:t>
      </w:r>
      <w:r>
        <w:rPr>
          <w:rFonts w:hint="eastAsia"/>
        </w:rPr>
        <w:t>14px</w:t>
      </w:r>
    </w:p>
    <w:p w:rsidR="00440525" w:rsidRDefault="009E419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添加背景，重复平铺</w:t>
      </w:r>
    </w:p>
    <w:p w:rsidR="00440525" w:rsidRDefault="009E419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用户名和密码文本框使用类样式</w:t>
      </w:r>
      <w:r>
        <w:rPr>
          <w:rFonts w:hint="eastAsia"/>
        </w:rPr>
        <w:t>(</w:t>
      </w:r>
      <w:r>
        <w:rPr>
          <w:rFonts w:hint="eastAsia"/>
        </w:rPr>
        <w:t>也可以使用</w:t>
      </w:r>
      <w:r>
        <w:rPr>
          <w:rFonts w:hint="eastAsia"/>
        </w:rPr>
        <w:t>[</w:t>
      </w:r>
      <w:r>
        <w:rPr>
          <w:rFonts w:hint="eastAsia"/>
        </w:rPr>
        <w:t>条件选择器</w:t>
      </w:r>
      <w:r>
        <w:rPr>
          <w:rFonts w:hint="eastAsia"/>
        </w:rPr>
        <w:t>])</w:t>
      </w:r>
      <w:r>
        <w:rPr>
          <w:rFonts w:hint="eastAsia"/>
        </w:rPr>
        <w:t>，宽</w:t>
      </w:r>
      <w:r>
        <w:rPr>
          <w:rFonts w:hint="eastAsia"/>
        </w:rPr>
        <w:t>150px</w:t>
      </w:r>
      <w:r>
        <w:rPr>
          <w:rFonts w:hint="eastAsia"/>
        </w:rPr>
        <w:t>，高</w:t>
      </w:r>
      <w:r>
        <w:rPr>
          <w:rFonts w:hint="eastAsia"/>
        </w:rPr>
        <w:t>32px</w:t>
      </w:r>
      <w:r>
        <w:rPr>
          <w:rFonts w:hint="eastAsia"/>
        </w:rPr>
        <w:t>，边框用实线，圆角</w:t>
      </w:r>
      <w:r>
        <w:rPr>
          <w:rFonts w:hint="eastAsia"/>
        </w:rPr>
        <w:t>5px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个宽度，黑色</w:t>
      </w:r>
    </w:p>
    <w:p w:rsidR="00440525" w:rsidRDefault="009E419B">
      <w:pPr>
        <w:pStyle w:val="a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使用伪类样式</w:t>
      </w:r>
      <w:proofErr w:type="gramEnd"/>
      <w:r>
        <w:rPr>
          <w:rFonts w:hint="eastAsia"/>
        </w:rPr>
        <w:t>，当鼠标移动到文本框上的时候，变成虚线橙色边框。得到焦点，背景色变成浅黄色</w:t>
      </w:r>
    </w:p>
    <w:p w:rsidR="00440525" w:rsidRDefault="009E419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文本框前面有头像，密码框前面有键盘，左内边距</w:t>
      </w:r>
      <w:r>
        <w:rPr>
          <w:rFonts w:hint="eastAsia"/>
        </w:rPr>
        <w:t>32</w:t>
      </w:r>
    </w:p>
    <w:p w:rsidR="00440525" w:rsidRDefault="009E419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用户登录的标题字体大小</w:t>
      </w:r>
      <w:r>
        <w:rPr>
          <w:rFonts w:hint="eastAsia"/>
        </w:rPr>
        <w:t>18px</w:t>
      </w:r>
    </w:p>
    <w:sectPr w:rsidR="00440525">
      <w:headerReference w:type="even" r:id="rId13"/>
      <w:footerReference w:type="default" r:id="rId14"/>
      <w:headerReference w:type="first" r:id="rId15"/>
      <w:pgSz w:w="11906" w:h="16838"/>
      <w:pgMar w:top="1440" w:right="1080" w:bottom="1440" w:left="10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19B" w:rsidRDefault="009E419B">
      <w:pPr>
        <w:spacing w:line="240" w:lineRule="auto"/>
      </w:pPr>
      <w:r>
        <w:separator/>
      </w:r>
    </w:p>
  </w:endnote>
  <w:endnote w:type="continuationSeparator" w:id="0">
    <w:p w:rsidR="009E419B" w:rsidRDefault="009E4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525" w:rsidRDefault="0044052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19B" w:rsidRDefault="009E419B">
      <w:pPr>
        <w:spacing w:line="240" w:lineRule="auto"/>
      </w:pPr>
      <w:r>
        <w:separator/>
      </w:r>
    </w:p>
  </w:footnote>
  <w:footnote w:type="continuationSeparator" w:id="0">
    <w:p w:rsidR="009E419B" w:rsidRDefault="009E41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525" w:rsidRDefault="009E419B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7" o:spid="_x0000_s2050" type="#_x0000_t136" style="position:absolute;left:0;text-align:left;margin-left:0;margin-top:0;width:601.1pt;height:85.85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525" w:rsidRDefault="009E419B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6" o:spid="_x0000_s2049" type="#_x0000_t136" style="position:absolute;left:0;text-align:left;margin-left:0;margin-top:0;width:601.1pt;height:85.8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0AE"/>
    <w:multiLevelType w:val="multilevel"/>
    <w:tmpl w:val="059710A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A47CE"/>
    <w:multiLevelType w:val="multilevel"/>
    <w:tmpl w:val="0CDA47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E86EED"/>
    <w:multiLevelType w:val="multilevel"/>
    <w:tmpl w:val="16E86EED"/>
    <w:lvl w:ilvl="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3">
    <w:nsid w:val="1B832F92"/>
    <w:multiLevelType w:val="multilevel"/>
    <w:tmpl w:val="1B832F9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50025E"/>
    <w:multiLevelType w:val="multilevel"/>
    <w:tmpl w:val="1F50025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DA627A"/>
    <w:multiLevelType w:val="multilevel"/>
    <w:tmpl w:val="21DA627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0F5C71"/>
    <w:multiLevelType w:val="multilevel"/>
    <w:tmpl w:val="290F5C7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2411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04A4C0B"/>
    <w:multiLevelType w:val="multilevel"/>
    <w:tmpl w:val="304A4C0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D05DD1"/>
    <w:multiLevelType w:val="multilevel"/>
    <w:tmpl w:val="4DD05DD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FE559A"/>
    <w:multiLevelType w:val="multilevel"/>
    <w:tmpl w:val="51FE55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646A7E"/>
    <w:multiLevelType w:val="multilevel"/>
    <w:tmpl w:val="53646A7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6D28D5"/>
    <w:multiLevelType w:val="multilevel"/>
    <w:tmpl w:val="6E6D28D5"/>
    <w:lvl w:ilvl="0">
      <w:start w:val="1"/>
      <w:numFmt w:val="decimal"/>
      <w:lvlText w:val="%1)"/>
      <w:lvlJc w:val="left"/>
      <w:pPr>
        <w:ind w:left="808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3">
    <w:nsid w:val="6F741129"/>
    <w:multiLevelType w:val="multilevel"/>
    <w:tmpl w:val="6F74112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97351B"/>
    <w:multiLevelType w:val="multilevel"/>
    <w:tmpl w:val="7797351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FC0DF5"/>
    <w:multiLevelType w:val="multilevel"/>
    <w:tmpl w:val="7DFC0DF5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0"/>
  </w:num>
  <w:num w:numId="8">
    <w:abstractNumId w:val="8"/>
  </w:num>
  <w:num w:numId="9">
    <w:abstractNumId w:val="14"/>
  </w:num>
  <w:num w:numId="10">
    <w:abstractNumId w:val="9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220FA"/>
    <w:rsid w:val="0004469E"/>
    <w:rsid w:val="0006512E"/>
    <w:rsid w:val="000C6F22"/>
    <w:rsid w:val="00100F9B"/>
    <w:rsid w:val="001116C7"/>
    <w:rsid w:val="00113784"/>
    <w:rsid w:val="00116A93"/>
    <w:rsid w:val="00122183"/>
    <w:rsid w:val="00165703"/>
    <w:rsid w:val="001739C2"/>
    <w:rsid w:val="00174EB7"/>
    <w:rsid w:val="00181F9D"/>
    <w:rsid w:val="0018522E"/>
    <w:rsid w:val="00190EEE"/>
    <w:rsid w:val="00197723"/>
    <w:rsid w:val="001A12B7"/>
    <w:rsid w:val="001A2EE3"/>
    <w:rsid w:val="001B6B17"/>
    <w:rsid w:val="001D0975"/>
    <w:rsid w:val="001D5F85"/>
    <w:rsid w:val="002018AD"/>
    <w:rsid w:val="00203578"/>
    <w:rsid w:val="00224C51"/>
    <w:rsid w:val="0023404E"/>
    <w:rsid w:val="00277ED4"/>
    <w:rsid w:val="00295AB8"/>
    <w:rsid w:val="002A5D9B"/>
    <w:rsid w:val="002C2A94"/>
    <w:rsid w:val="002E65B3"/>
    <w:rsid w:val="002E6A48"/>
    <w:rsid w:val="00306C9D"/>
    <w:rsid w:val="00310732"/>
    <w:rsid w:val="00316A44"/>
    <w:rsid w:val="00331224"/>
    <w:rsid w:val="003369A9"/>
    <w:rsid w:val="00340C9C"/>
    <w:rsid w:val="003474FF"/>
    <w:rsid w:val="00347E92"/>
    <w:rsid w:val="00354505"/>
    <w:rsid w:val="00354D10"/>
    <w:rsid w:val="003575DE"/>
    <w:rsid w:val="00364E3B"/>
    <w:rsid w:val="00373295"/>
    <w:rsid w:val="00387264"/>
    <w:rsid w:val="00387727"/>
    <w:rsid w:val="00396EF3"/>
    <w:rsid w:val="003A679B"/>
    <w:rsid w:val="003B0329"/>
    <w:rsid w:val="003E551A"/>
    <w:rsid w:val="003F3EDB"/>
    <w:rsid w:val="0042068A"/>
    <w:rsid w:val="00422752"/>
    <w:rsid w:val="00424445"/>
    <w:rsid w:val="004270B8"/>
    <w:rsid w:val="00440525"/>
    <w:rsid w:val="00453C84"/>
    <w:rsid w:val="004603E1"/>
    <w:rsid w:val="00460949"/>
    <w:rsid w:val="00482F44"/>
    <w:rsid w:val="00483119"/>
    <w:rsid w:val="00492101"/>
    <w:rsid w:val="004A72DA"/>
    <w:rsid w:val="004A7365"/>
    <w:rsid w:val="004B0CB9"/>
    <w:rsid w:val="004E0E93"/>
    <w:rsid w:val="004F253F"/>
    <w:rsid w:val="00504E21"/>
    <w:rsid w:val="005259AA"/>
    <w:rsid w:val="00544D02"/>
    <w:rsid w:val="00547881"/>
    <w:rsid w:val="005520F4"/>
    <w:rsid w:val="00552CB4"/>
    <w:rsid w:val="0056071D"/>
    <w:rsid w:val="00563A40"/>
    <w:rsid w:val="00563F41"/>
    <w:rsid w:val="0057053A"/>
    <w:rsid w:val="005A28E9"/>
    <w:rsid w:val="005B12EB"/>
    <w:rsid w:val="005D3C7F"/>
    <w:rsid w:val="0062002D"/>
    <w:rsid w:val="0064735D"/>
    <w:rsid w:val="00654167"/>
    <w:rsid w:val="006701E8"/>
    <w:rsid w:val="006B7E4E"/>
    <w:rsid w:val="006C1683"/>
    <w:rsid w:val="006E32F5"/>
    <w:rsid w:val="006F6432"/>
    <w:rsid w:val="00700309"/>
    <w:rsid w:val="00700FC4"/>
    <w:rsid w:val="00707BC7"/>
    <w:rsid w:val="007222DE"/>
    <w:rsid w:val="007410B6"/>
    <w:rsid w:val="00746034"/>
    <w:rsid w:val="0075250A"/>
    <w:rsid w:val="0075328F"/>
    <w:rsid w:val="0076784F"/>
    <w:rsid w:val="0077237C"/>
    <w:rsid w:val="007C0984"/>
    <w:rsid w:val="007D66FF"/>
    <w:rsid w:val="007E1E60"/>
    <w:rsid w:val="007F547C"/>
    <w:rsid w:val="0081607D"/>
    <w:rsid w:val="00843869"/>
    <w:rsid w:val="00855538"/>
    <w:rsid w:val="00882AFC"/>
    <w:rsid w:val="00885AEE"/>
    <w:rsid w:val="008B2B1C"/>
    <w:rsid w:val="008C14DF"/>
    <w:rsid w:val="008C4098"/>
    <w:rsid w:val="008D505C"/>
    <w:rsid w:val="008D6DB7"/>
    <w:rsid w:val="008F02D9"/>
    <w:rsid w:val="008F3F7F"/>
    <w:rsid w:val="00922147"/>
    <w:rsid w:val="00927047"/>
    <w:rsid w:val="00935DA3"/>
    <w:rsid w:val="00947229"/>
    <w:rsid w:val="0096019F"/>
    <w:rsid w:val="00974BE8"/>
    <w:rsid w:val="00986A03"/>
    <w:rsid w:val="009B1A6A"/>
    <w:rsid w:val="009B7BE7"/>
    <w:rsid w:val="009C0E35"/>
    <w:rsid w:val="009D2C95"/>
    <w:rsid w:val="009D2ECF"/>
    <w:rsid w:val="009E2BC4"/>
    <w:rsid w:val="009E3D11"/>
    <w:rsid w:val="009E419B"/>
    <w:rsid w:val="00A00C53"/>
    <w:rsid w:val="00A17E7B"/>
    <w:rsid w:val="00A323EF"/>
    <w:rsid w:val="00A54ABC"/>
    <w:rsid w:val="00A5555B"/>
    <w:rsid w:val="00A926D7"/>
    <w:rsid w:val="00AB294A"/>
    <w:rsid w:val="00AB551A"/>
    <w:rsid w:val="00AC0139"/>
    <w:rsid w:val="00AE06BC"/>
    <w:rsid w:val="00AF5CA1"/>
    <w:rsid w:val="00AF623B"/>
    <w:rsid w:val="00AF7B8C"/>
    <w:rsid w:val="00B17DD1"/>
    <w:rsid w:val="00B24198"/>
    <w:rsid w:val="00B25718"/>
    <w:rsid w:val="00B263E4"/>
    <w:rsid w:val="00B3527E"/>
    <w:rsid w:val="00B42025"/>
    <w:rsid w:val="00B61B67"/>
    <w:rsid w:val="00B96C5E"/>
    <w:rsid w:val="00BD2571"/>
    <w:rsid w:val="00BF2F61"/>
    <w:rsid w:val="00C00B88"/>
    <w:rsid w:val="00C061BD"/>
    <w:rsid w:val="00C20270"/>
    <w:rsid w:val="00C30059"/>
    <w:rsid w:val="00C33D53"/>
    <w:rsid w:val="00C67A31"/>
    <w:rsid w:val="00C72843"/>
    <w:rsid w:val="00CB21E3"/>
    <w:rsid w:val="00CB4E9A"/>
    <w:rsid w:val="00D03751"/>
    <w:rsid w:val="00D27F08"/>
    <w:rsid w:val="00D4066A"/>
    <w:rsid w:val="00D752CA"/>
    <w:rsid w:val="00D75E7E"/>
    <w:rsid w:val="00D976AF"/>
    <w:rsid w:val="00DA3BC4"/>
    <w:rsid w:val="00DD745A"/>
    <w:rsid w:val="00DE0366"/>
    <w:rsid w:val="00E04A44"/>
    <w:rsid w:val="00E11465"/>
    <w:rsid w:val="00E166D4"/>
    <w:rsid w:val="00E64A63"/>
    <w:rsid w:val="00E651FF"/>
    <w:rsid w:val="00E926C9"/>
    <w:rsid w:val="00E92D5A"/>
    <w:rsid w:val="00EA6E88"/>
    <w:rsid w:val="00ED48A3"/>
    <w:rsid w:val="00EE5D6C"/>
    <w:rsid w:val="00F16B89"/>
    <w:rsid w:val="00F17FFE"/>
    <w:rsid w:val="00F31BBF"/>
    <w:rsid w:val="00F4599D"/>
    <w:rsid w:val="00F73F01"/>
    <w:rsid w:val="00F8191C"/>
    <w:rsid w:val="00F972FF"/>
    <w:rsid w:val="00FB0256"/>
    <w:rsid w:val="00FB1ADD"/>
    <w:rsid w:val="00FD5638"/>
    <w:rsid w:val="068B3A9D"/>
    <w:rsid w:val="083A2BF6"/>
    <w:rsid w:val="0CA54458"/>
    <w:rsid w:val="125E4185"/>
    <w:rsid w:val="147258E3"/>
    <w:rsid w:val="1796015D"/>
    <w:rsid w:val="1C3E416F"/>
    <w:rsid w:val="1E8253DE"/>
    <w:rsid w:val="2DD375BD"/>
    <w:rsid w:val="2F281077"/>
    <w:rsid w:val="34B32C51"/>
    <w:rsid w:val="4A816415"/>
    <w:rsid w:val="563C5A53"/>
    <w:rsid w:val="5B106E06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paragraph" w:customStyle="1" w:styleId="a9">
    <w:name w:val="答案"/>
    <w:basedOn w:val="a"/>
    <w:link w:val="Char3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3">
    <w:name w:val="答案 Char"/>
    <w:basedOn w:val="a0"/>
    <w:link w:val="a9"/>
    <w:qFormat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paragraph" w:customStyle="1" w:styleId="a9">
    <w:name w:val="答案"/>
    <w:basedOn w:val="a"/>
    <w:link w:val="Char3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3">
    <w:name w:val="答案 Char"/>
    <w:basedOn w:val="a0"/>
    <w:link w:val="a9"/>
    <w:qFormat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786FE1-0CBC-4B91-80B7-C9D58778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7</TotalTime>
  <Pages>4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118</cp:revision>
  <dcterms:created xsi:type="dcterms:W3CDTF">2017-02-27T09:33:00Z</dcterms:created>
  <dcterms:modified xsi:type="dcterms:W3CDTF">2020-07-23T09:20:00Z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